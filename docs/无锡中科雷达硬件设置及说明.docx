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39E451" w14:textId="77777777" w:rsidR="00751221" w:rsidRDefault="00751221" w:rsidP="00751221">
      <w:pPr>
        <w:pStyle w:val="a6"/>
        <w:ind w:firstLine="440"/>
      </w:pPr>
      <w:r>
        <w:rPr>
          <w:rFonts w:hint="eastAsia"/>
        </w:rPr>
        <w:t>气溶胶激光雷达对比实验雷达数据信息采集</w:t>
      </w:r>
    </w:p>
    <w:p w14:paraId="08F8D7CA" w14:textId="47F19381" w:rsidR="006A4C9A" w:rsidRPr="006A4C9A" w:rsidRDefault="006A4C9A" w:rsidP="006A4C9A">
      <w:pPr>
        <w:ind w:firstLine="440"/>
      </w:pPr>
      <w:r>
        <w:rPr>
          <w:rFonts w:hint="eastAsia"/>
        </w:rPr>
        <w:t>该文档用于收集参与本次北京南郊激光雷达对比实验的各厂家激光雷达数据的基本信息，方便气象局处理用于对比实验的数据。</w:t>
      </w:r>
      <w:r w:rsidR="009D00E7">
        <w:rPr>
          <w:rFonts w:hint="eastAsia"/>
        </w:rPr>
        <w:t>各厂家需按照</w:t>
      </w:r>
      <w:r w:rsidR="00171E7C">
        <w:rPr>
          <w:rFonts w:hint="eastAsia"/>
        </w:rPr>
        <w:t>以下</w:t>
      </w:r>
      <w:r w:rsidR="009D00E7">
        <w:rPr>
          <w:rFonts w:hint="eastAsia"/>
        </w:rPr>
        <w:t>给出的参数总结自己参与本次对比实验设备的参数。</w:t>
      </w:r>
    </w:p>
    <w:p w14:paraId="4D7B0420" w14:textId="1F7042EE" w:rsidR="00751221" w:rsidRDefault="00496191" w:rsidP="00751221">
      <w:pPr>
        <w:pStyle w:val="1"/>
      </w:pPr>
      <w:r>
        <w:t>无锡中科光电技术有限公司</w:t>
      </w:r>
      <w:r>
        <w:rPr>
          <w:rFonts w:hint="eastAsia"/>
        </w:rPr>
        <w:t>大气气溶胶</w:t>
      </w:r>
      <w:r w:rsidR="00751221">
        <w:rPr>
          <w:rFonts w:hint="eastAsia"/>
        </w:rPr>
        <w:t>激光雷达</w:t>
      </w:r>
    </w:p>
    <w:p w14:paraId="035A0BC2" w14:textId="77777777" w:rsidR="00751221" w:rsidRDefault="00751221" w:rsidP="00751221">
      <w:pPr>
        <w:pStyle w:val="2"/>
      </w:pPr>
      <w:r>
        <w:rPr>
          <w:rFonts w:hint="eastAsia"/>
        </w:rPr>
        <w:t>激光雷达数据采集通道</w:t>
      </w:r>
    </w:p>
    <w:p w14:paraId="3081B392" w14:textId="248A18DB" w:rsidR="00751221" w:rsidRDefault="00751221" w:rsidP="00260965">
      <w:pPr>
        <w:ind w:firstLine="440"/>
      </w:pPr>
      <w:r>
        <w:rPr>
          <w:rFonts w:hint="eastAsia"/>
        </w:rPr>
        <w:t>（1）</w:t>
      </w:r>
      <w:r w:rsidR="00496191">
        <w:t>532</w:t>
      </w:r>
      <w:r>
        <w:t xml:space="preserve"> </w:t>
      </w:r>
      <w:r>
        <w:rPr>
          <w:rFonts w:hint="eastAsia"/>
        </w:rPr>
        <w:t>nm</w:t>
      </w:r>
    </w:p>
    <w:p w14:paraId="7AD2B450" w14:textId="77777777" w:rsidR="00751221" w:rsidRDefault="00751221" w:rsidP="00751221">
      <w:pPr>
        <w:pStyle w:val="2"/>
      </w:pPr>
      <w:r>
        <w:t>P</w:t>
      </w:r>
      <w:r>
        <w:rPr>
          <w:rFonts w:hint="eastAsia"/>
        </w:rPr>
        <w:t>re-trigger</w:t>
      </w:r>
      <w:r>
        <w:rPr>
          <w:rFonts w:hint="eastAsia"/>
        </w:rPr>
        <w:t>个数</w:t>
      </w:r>
    </w:p>
    <w:p w14:paraId="005C5DD3" w14:textId="17195232" w:rsidR="00751221" w:rsidRDefault="00751221" w:rsidP="00260965">
      <w:pPr>
        <w:ind w:firstLine="440"/>
      </w:pPr>
      <w:r>
        <w:rPr>
          <w:rFonts w:hint="eastAsia"/>
        </w:rPr>
        <w:t>（1）</w:t>
      </w:r>
      <w:r w:rsidR="00496191">
        <w:t>3</w:t>
      </w:r>
    </w:p>
    <w:p w14:paraId="72880565" w14:textId="77777777" w:rsidR="00751221" w:rsidRDefault="00751221" w:rsidP="00751221">
      <w:pPr>
        <w:pStyle w:val="2"/>
      </w:pPr>
      <w:r>
        <w:rPr>
          <w:rFonts w:hint="eastAsia"/>
        </w:rPr>
        <w:t>死时间（死区时间，</w:t>
      </w:r>
      <w:r>
        <w:rPr>
          <w:rFonts w:hint="eastAsia"/>
        </w:rPr>
        <w:t>deadtime</w:t>
      </w:r>
      <w:r>
        <w:rPr>
          <w:rFonts w:hint="eastAsia"/>
        </w:rPr>
        <w:t>）</w:t>
      </w:r>
    </w:p>
    <w:p w14:paraId="6743F82A" w14:textId="77A6D479" w:rsidR="00751221" w:rsidRDefault="00751221" w:rsidP="00260965">
      <w:pPr>
        <w:ind w:firstLine="440"/>
      </w:pPr>
      <w:r>
        <w:rPr>
          <w:rFonts w:hint="eastAsia"/>
        </w:rPr>
        <w:t>（1）</w:t>
      </w:r>
      <w:r>
        <w:t>3</w:t>
      </w:r>
      <w:r w:rsidR="00496191">
        <w:t>.5</w:t>
      </w:r>
      <w:r>
        <w:t xml:space="preserve"> </w:t>
      </w:r>
      <w:r>
        <w:rPr>
          <w:rFonts w:hint="eastAsia"/>
        </w:rPr>
        <w:t>ns</w:t>
      </w:r>
    </w:p>
    <w:p w14:paraId="359450E1" w14:textId="0B592154" w:rsidR="00751221" w:rsidRDefault="00496191" w:rsidP="00751221">
      <w:pPr>
        <w:pStyle w:val="2"/>
      </w:pPr>
      <w:r>
        <w:rPr>
          <w:rFonts w:hint="eastAsia"/>
        </w:rPr>
        <w:t>天空</w:t>
      </w:r>
      <w:r w:rsidR="00751221">
        <w:rPr>
          <w:rFonts w:hint="eastAsia"/>
        </w:rPr>
        <w:t>背景修正高度</w:t>
      </w:r>
    </w:p>
    <w:p w14:paraId="15EF979D" w14:textId="356EC218" w:rsidR="00751221" w:rsidRDefault="00751221" w:rsidP="00260965">
      <w:pPr>
        <w:ind w:firstLine="440"/>
      </w:pPr>
      <w:r>
        <w:rPr>
          <w:rFonts w:hint="eastAsia"/>
        </w:rPr>
        <w:t>（1）</w:t>
      </w:r>
      <w:r w:rsidR="00496191">
        <w:t>18-20km</w:t>
      </w:r>
    </w:p>
    <w:p w14:paraId="23982DA4" w14:textId="77777777" w:rsidR="00751221" w:rsidRDefault="00751221" w:rsidP="00751221">
      <w:pPr>
        <w:pStyle w:val="2"/>
      </w:pPr>
      <w:r>
        <w:rPr>
          <w:rFonts w:hint="eastAsia"/>
        </w:rPr>
        <w:t>偏振通道增益比和偏置（如无则填“无”）</w:t>
      </w:r>
    </w:p>
    <w:p w14:paraId="1CB1F37A" w14:textId="15035B05" w:rsidR="00496191" w:rsidRDefault="00496191" w:rsidP="00260965">
      <w:pPr>
        <w:ind w:firstLine="440"/>
      </w:pPr>
      <w:r>
        <w:rPr>
          <w:rFonts w:hint="eastAsia"/>
        </w:rPr>
        <w:t>增益比：1</w:t>
      </w:r>
      <w:r>
        <w:t>.1</w:t>
      </w:r>
    </w:p>
    <w:p w14:paraId="201BAA9F" w14:textId="3CC77FF8" w:rsidR="00751221" w:rsidRDefault="00496191" w:rsidP="00260965">
      <w:pPr>
        <w:ind w:firstLine="440"/>
      </w:pPr>
      <w:r>
        <w:t>偏置：</w:t>
      </w:r>
      <w:r>
        <w:rPr>
          <w:rFonts w:hint="eastAsia"/>
        </w:rPr>
        <w:t>0</w:t>
      </w:r>
    </w:p>
    <w:p w14:paraId="606D5885" w14:textId="77777777" w:rsidR="00751221" w:rsidRDefault="00751221" w:rsidP="00751221">
      <w:pPr>
        <w:pStyle w:val="2"/>
      </w:pPr>
      <w:r>
        <w:rPr>
          <w:rFonts w:hint="eastAsia"/>
        </w:rPr>
        <w:t>重叠因子函数（如无则填“无”，如有，请将重叠因子函数发送邮箱</w:t>
      </w:r>
      <w:r>
        <w:rPr>
          <w:rFonts w:hint="eastAsia"/>
        </w:rPr>
        <w:t>z</w:t>
      </w:r>
      <w:r>
        <w:t>p.yin@whu.edu.cn</w:t>
      </w:r>
      <w:r>
        <w:rPr>
          <w:rFonts w:hint="eastAsia"/>
        </w:rPr>
        <w:t>，并附上相关说明）</w:t>
      </w:r>
    </w:p>
    <w:p w14:paraId="5DE9E073" w14:textId="77777777" w:rsidR="00751221" w:rsidRDefault="00751221" w:rsidP="00260965">
      <w:pPr>
        <w:ind w:firstLine="440"/>
      </w:pPr>
      <w:r>
        <w:rPr>
          <w:rFonts w:hint="eastAsia"/>
        </w:rPr>
        <w:t>无</w:t>
      </w:r>
    </w:p>
    <w:p w14:paraId="70547876" w14:textId="77777777" w:rsidR="00751221" w:rsidRDefault="00751221" w:rsidP="00751221">
      <w:pPr>
        <w:pStyle w:val="2"/>
      </w:pPr>
      <w:r>
        <w:rPr>
          <w:rFonts w:hint="eastAsia"/>
        </w:rPr>
        <w:t>采集时间跟标准时间偏差（滞后为正）</w:t>
      </w:r>
    </w:p>
    <w:p w14:paraId="739E3B27" w14:textId="7BE368BE" w:rsidR="00751221" w:rsidRDefault="00496191" w:rsidP="00260965">
      <w:pPr>
        <w:ind w:firstLine="440"/>
      </w:pPr>
      <w:r>
        <w:t>15</w:t>
      </w:r>
      <w:r w:rsidR="00751221">
        <w:rPr>
          <w:rFonts w:hint="eastAsia"/>
        </w:rPr>
        <w:t>（秒）</w:t>
      </w:r>
    </w:p>
    <w:p w14:paraId="185043C7" w14:textId="77777777" w:rsidR="00751221" w:rsidRDefault="00751221" w:rsidP="00751221">
      <w:pPr>
        <w:pStyle w:val="2"/>
      </w:pPr>
      <w:r>
        <w:rPr>
          <w:rFonts w:hint="eastAsia"/>
        </w:rPr>
        <w:t>采集高度偏差（这个高度会直接叠加到数据文件对应的高度上）</w:t>
      </w:r>
    </w:p>
    <w:p w14:paraId="5A44DF77" w14:textId="567EA5EF" w:rsidR="00751221" w:rsidRDefault="00496191" w:rsidP="00260965">
      <w:pPr>
        <w:ind w:firstLine="440"/>
      </w:pPr>
      <w:r>
        <w:t>3.75</w:t>
      </w:r>
      <w:bookmarkStart w:id="0" w:name="_GoBack"/>
      <w:bookmarkEnd w:id="0"/>
      <w:r w:rsidR="00751221">
        <w:rPr>
          <w:rFonts w:hint="eastAsia"/>
        </w:rPr>
        <w:t>（米）</w:t>
      </w:r>
    </w:p>
    <w:p w14:paraId="1F3DBE96" w14:textId="77777777" w:rsidR="00751221" w:rsidRDefault="00751221" w:rsidP="00751221">
      <w:pPr>
        <w:pStyle w:val="2"/>
      </w:pPr>
      <w:r>
        <w:rPr>
          <w:rFonts w:hint="eastAsia"/>
        </w:rPr>
        <w:t>附注</w:t>
      </w:r>
    </w:p>
    <w:p w14:paraId="1EC5389E" w14:textId="77777777" w:rsidR="00751221" w:rsidRDefault="00751221" w:rsidP="00260965">
      <w:pPr>
        <w:ind w:firstLine="440"/>
      </w:pPr>
      <w:r>
        <w:rPr>
          <w:rFonts w:hint="eastAsia"/>
        </w:rPr>
        <w:t>无</w:t>
      </w:r>
    </w:p>
    <w:p w14:paraId="0F19BAC0" w14:textId="77777777" w:rsidR="00751221" w:rsidRDefault="00751221" w:rsidP="00751221">
      <w:pPr>
        <w:ind w:firstLine="440"/>
      </w:pPr>
    </w:p>
    <w:p w14:paraId="691E17D0" w14:textId="77777777" w:rsidR="001A5D2C" w:rsidRPr="00751221" w:rsidRDefault="001A5D2C" w:rsidP="00751221">
      <w:pPr>
        <w:ind w:firstLine="440"/>
      </w:pPr>
    </w:p>
    <w:sectPr w:rsidR="001A5D2C" w:rsidRPr="00751221" w:rsidSect="00AB08F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A6B191" w14:textId="77777777" w:rsidR="004974EF" w:rsidRDefault="004974EF" w:rsidP="00311E14">
      <w:pPr>
        <w:spacing w:line="240" w:lineRule="auto"/>
        <w:ind w:firstLine="440"/>
      </w:pPr>
      <w:r>
        <w:separator/>
      </w:r>
    </w:p>
  </w:endnote>
  <w:endnote w:type="continuationSeparator" w:id="0">
    <w:p w14:paraId="7A806538" w14:textId="77777777" w:rsidR="004974EF" w:rsidRDefault="004974EF" w:rsidP="00311E14">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DE878" w14:textId="77777777" w:rsidR="00311E14" w:rsidRDefault="00311E14">
    <w:pPr>
      <w:pStyle w:val="ac"/>
      <w:ind w:firstLine="4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982BE" w14:textId="77777777" w:rsidR="00311E14" w:rsidRDefault="00311E14">
    <w:pPr>
      <w:pStyle w:val="ac"/>
      <w:ind w:firstLine="4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CA6A5" w14:textId="77777777" w:rsidR="00311E14" w:rsidRDefault="00311E14">
    <w:pPr>
      <w:pStyle w:val="ac"/>
      <w:ind w:firstLine="4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4656E7" w14:textId="77777777" w:rsidR="004974EF" w:rsidRDefault="004974EF" w:rsidP="00311E14">
      <w:pPr>
        <w:spacing w:line="240" w:lineRule="auto"/>
        <w:ind w:firstLine="440"/>
      </w:pPr>
      <w:r>
        <w:separator/>
      </w:r>
    </w:p>
  </w:footnote>
  <w:footnote w:type="continuationSeparator" w:id="0">
    <w:p w14:paraId="3BF440AE" w14:textId="77777777" w:rsidR="004974EF" w:rsidRDefault="004974EF" w:rsidP="00311E14">
      <w:pPr>
        <w:spacing w:line="240" w:lineRule="auto"/>
        <w:ind w:firstLine="4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1473C" w14:textId="77777777" w:rsidR="00311E14" w:rsidRDefault="00311E14">
    <w:pPr>
      <w:pStyle w:val="ab"/>
      <w:ind w:firstLine="4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43E30" w14:textId="77777777" w:rsidR="00311E14" w:rsidRDefault="00311E14">
    <w:pPr>
      <w:pStyle w:val="ab"/>
      <w:ind w:firstLine="4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91FEE" w14:textId="77777777" w:rsidR="00311E14" w:rsidRDefault="00311E14">
    <w:pPr>
      <w:pStyle w:val="ab"/>
      <w:ind w:firstLine="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F36FD"/>
    <w:multiLevelType w:val="hybridMultilevel"/>
    <w:tmpl w:val="7DE416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D7794"/>
    <w:multiLevelType w:val="hybridMultilevel"/>
    <w:tmpl w:val="DAEEA0A0"/>
    <w:lvl w:ilvl="0" w:tplc="2E7840F2">
      <w:start w:val="2"/>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181A4E"/>
    <w:multiLevelType w:val="hybridMultilevel"/>
    <w:tmpl w:val="93000B74"/>
    <w:lvl w:ilvl="0" w:tplc="0409000B">
      <w:start w:val="1"/>
      <w:numFmt w:val="bullet"/>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3">
    <w:nsid w:val="2A913889"/>
    <w:multiLevelType w:val="hybridMultilevel"/>
    <w:tmpl w:val="86829DCE"/>
    <w:lvl w:ilvl="0" w:tplc="AB76764A">
      <w:start w:val="2"/>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2409A8"/>
    <w:multiLevelType w:val="hybridMultilevel"/>
    <w:tmpl w:val="3860426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6969CC"/>
    <w:multiLevelType w:val="hybridMultilevel"/>
    <w:tmpl w:val="F9860F0A"/>
    <w:lvl w:ilvl="0" w:tplc="418019E6">
      <w:start w:val="3"/>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4A351B"/>
    <w:multiLevelType w:val="hybridMultilevel"/>
    <w:tmpl w:val="02F6F718"/>
    <w:lvl w:ilvl="0" w:tplc="0409000B">
      <w:start w:val="1"/>
      <w:numFmt w:val="bullet"/>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7">
    <w:nsid w:val="70D27B55"/>
    <w:multiLevelType w:val="hybridMultilevel"/>
    <w:tmpl w:val="2C5420AC"/>
    <w:lvl w:ilvl="0" w:tplc="6D5E0CEC">
      <w:start w:val="2"/>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5"/>
  </w:num>
  <w:num w:numId="5">
    <w:abstractNumId w:val="2"/>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opernicus Publications&lt;/Style&gt;&lt;LeftDelim&gt;{&lt;/LeftDelim&gt;&lt;RightDelim&gt;}&lt;/RightDelim&gt;&lt;FontName&gt;等线&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aas0fw9fvd2hevdp8vd5vmtd9rv2s5v92p&quot;&gt;My EndNote Library&lt;record-ids&gt;&lt;item&gt;299&lt;/item&gt;&lt;item&gt;302&lt;/item&gt;&lt;item&gt;443&lt;/item&gt;&lt;item&gt;537&lt;/item&gt;&lt;item&gt;1330&lt;/item&gt;&lt;/record-ids&gt;&lt;/item&gt;&lt;/Libraries&gt;"/>
  </w:docVars>
  <w:rsids>
    <w:rsidRoot w:val="00751221"/>
    <w:rsid w:val="000158DC"/>
    <w:rsid w:val="00024255"/>
    <w:rsid w:val="00037083"/>
    <w:rsid w:val="000F539C"/>
    <w:rsid w:val="00156E01"/>
    <w:rsid w:val="00171E7C"/>
    <w:rsid w:val="00187283"/>
    <w:rsid w:val="001A5D2C"/>
    <w:rsid w:val="001D19D5"/>
    <w:rsid w:val="002154A0"/>
    <w:rsid w:val="00215A78"/>
    <w:rsid w:val="002173CF"/>
    <w:rsid w:val="00260965"/>
    <w:rsid w:val="002A01C8"/>
    <w:rsid w:val="00311E14"/>
    <w:rsid w:val="00330F9D"/>
    <w:rsid w:val="0037499B"/>
    <w:rsid w:val="003A2906"/>
    <w:rsid w:val="003E6657"/>
    <w:rsid w:val="0042391C"/>
    <w:rsid w:val="00433B81"/>
    <w:rsid w:val="004609F6"/>
    <w:rsid w:val="0049169C"/>
    <w:rsid w:val="00496191"/>
    <w:rsid w:val="004974EF"/>
    <w:rsid w:val="004D5E5F"/>
    <w:rsid w:val="00543099"/>
    <w:rsid w:val="005E5C2F"/>
    <w:rsid w:val="005F3497"/>
    <w:rsid w:val="00617EF5"/>
    <w:rsid w:val="006A4C9A"/>
    <w:rsid w:val="006E6F6A"/>
    <w:rsid w:val="00711AA6"/>
    <w:rsid w:val="00751221"/>
    <w:rsid w:val="00752864"/>
    <w:rsid w:val="007C07C9"/>
    <w:rsid w:val="007E7B3A"/>
    <w:rsid w:val="00817FCE"/>
    <w:rsid w:val="008469D8"/>
    <w:rsid w:val="008C0AC5"/>
    <w:rsid w:val="00906ABB"/>
    <w:rsid w:val="00944183"/>
    <w:rsid w:val="009572FB"/>
    <w:rsid w:val="009607FC"/>
    <w:rsid w:val="00967685"/>
    <w:rsid w:val="00984B7F"/>
    <w:rsid w:val="009A719A"/>
    <w:rsid w:val="009D00E7"/>
    <w:rsid w:val="00A268A5"/>
    <w:rsid w:val="00AB08FC"/>
    <w:rsid w:val="00B17039"/>
    <w:rsid w:val="00B225D3"/>
    <w:rsid w:val="00B554C6"/>
    <w:rsid w:val="00B8151D"/>
    <w:rsid w:val="00B94334"/>
    <w:rsid w:val="00B97449"/>
    <w:rsid w:val="00BC1458"/>
    <w:rsid w:val="00BF4A75"/>
    <w:rsid w:val="00BF572C"/>
    <w:rsid w:val="00BF5745"/>
    <w:rsid w:val="00C238A7"/>
    <w:rsid w:val="00C419B7"/>
    <w:rsid w:val="00C70E6F"/>
    <w:rsid w:val="00CA176A"/>
    <w:rsid w:val="00CD0C37"/>
    <w:rsid w:val="00CD6183"/>
    <w:rsid w:val="00CF1C5A"/>
    <w:rsid w:val="00D17786"/>
    <w:rsid w:val="00D24965"/>
    <w:rsid w:val="00D26916"/>
    <w:rsid w:val="00D46C7B"/>
    <w:rsid w:val="00D55277"/>
    <w:rsid w:val="00DD136F"/>
    <w:rsid w:val="00DF7142"/>
    <w:rsid w:val="00E60997"/>
    <w:rsid w:val="00E7103A"/>
    <w:rsid w:val="00E7510B"/>
    <w:rsid w:val="00EC6432"/>
    <w:rsid w:val="00F620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9034B"/>
  <w15:chartTrackingRefBased/>
  <w15:docId w15:val="{F1BC05FF-FE1B-4B2C-B01E-04250556A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4C9A"/>
    <w:pPr>
      <w:widowControl w:val="0"/>
      <w:ind w:firstLineChars="200" w:firstLine="200"/>
      <w:jc w:val="both"/>
    </w:pPr>
  </w:style>
  <w:style w:type="paragraph" w:styleId="1">
    <w:name w:val="heading 1"/>
    <w:next w:val="a"/>
    <w:link w:val="1Char"/>
    <w:uiPriority w:val="9"/>
    <w:qFormat/>
    <w:rsid w:val="00E7510B"/>
    <w:pPr>
      <w:keepNext/>
      <w:keepLines/>
      <w:spacing w:before="120" w:after="120" w:line="360" w:lineRule="auto"/>
      <w:outlineLvl w:val="0"/>
    </w:pPr>
    <w:rPr>
      <w:rFonts w:ascii="Times New Roman" w:eastAsia="黑体" w:hAnsi="Times New Roman" w:cstheme="majorBidi"/>
      <w:b/>
      <w:sz w:val="28"/>
      <w:szCs w:val="32"/>
    </w:rPr>
  </w:style>
  <w:style w:type="paragraph" w:styleId="2">
    <w:name w:val="heading 2"/>
    <w:next w:val="a"/>
    <w:link w:val="2Char"/>
    <w:uiPriority w:val="9"/>
    <w:unhideWhenUsed/>
    <w:qFormat/>
    <w:rsid w:val="00024255"/>
    <w:pPr>
      <w:keepNext/>
      <w:keepLines/>
      <w:spacing w:after="0" w:line="360" w:lineRule="auto"/>
      <w:outlineLvl w:val="1"/>
    </w:pPr>
    <w:rPr>
      <w:rFonts w:ascii="Times New Roman" w:eastAsia="黑体" w:hAnsi="Times New Roman" w:cstheme="majorBidi"/>
      <w:b/>
      <w:sz w:val="24"/>
      <w:szCs w:val="26"/>
    </w:rPr>
  </w:style>
  <w:style w:type="paragraph" w:styleId="3">
    <w:name w:val="heading 3"/>
    <w:next w:val="a"/>
    <w:link w:val="3Char"/>
    <w:uiPriority w:val="9"/>
    <w:unhideWhenUsed/>
    <w:qFormat/>
    <w:rsid w:val="00024255"/>
    <w:pPr>
      <w:keepNext/>
      <w:keepLines/>
      <w:spacing w:after="0" w:line="360" w:lineRule="auto"/>
      <w:outlineLvl w:val="2"/>
    </w:pPr>
    <w:rPr>
      <w:rFonts w:ascii="Times New Roman" w:eastAsia="宋体" w:hAnsi="Times New Roman"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F5745"/>
    <w:rPr>
      <w:color w:val="0563C1" w:themeColor="hyperlink"/>
      <w:u w:val="single"/>
    </w:rPr>
  </w:style>
  <w:style w:type="character" w:customStyle="1" w:styleId="UnresolvedMention">
    <w:name w:val="Unresolved Mention"/>
    <w:basedOn w:val="a0"/>
    <w:uiPriority w:val="99"/>
    <w:semiHidden/>
    <w:unhideWhenUsed/>
    <w:rsid w:val="00BF5745"/>
    <w:rPr>
      <w:color w:val="605E5C"/>
      <w:shd w:val="clear" w:color="auto" w:fill="E1DFDD"/>
    </w:rPr>
  </w:style>
  <w:style w:type="paragraph" w:styleId="a4">
    <w:name w:val="List Paragraph"/>
    <w:basedOn w:val="a"/>
    <w:uiPriority w:val="34"/>
    <w:qFormat/>
    <w:rsid w:val="00B225D3"/>
    <w:pPr>
      <w:ind w:left="720"/>
      <w:contextualSpacing/>
    </w:pPr>
  </w:style>
  <w:style w:type="paragraph" w:customStyle="1" w:styleId="EndNoteBibliographyTitle">
    <w:name w:val="EndNote Bibliography Title"/>
    <w:basedOn w:val="a"/>
    <w:link w:val="EndNoteBibliographyTitle0"/>
    <w:rsid w:val="00CA176A"/>
    <w:pPr>
      <w:jc w:val="center"/>
    </w:pPr>
    <w:rPr>
      <w:rFonts w:ascii="等线" w:eastAsia="等线" w:hAnsi="等线"/>
      <w:noProof/>
    </w:rPr>
  </w:style>
  <w:style w:type="character" w:customStyle="1" w:styleId="EndNoteBibliographyTitle0">
    <w:name w:val="EndNote Bibliography Title 字符"/>
    <w:basedOn w:val="a0"/>
    <w:link w:val="EndNoteBibliographyTitle"/>
    <w:rsid w:val="00CA176A"/>
    <w:rPr>
      <w:rFonts w:ascii="等线" w:eastAsia="等线" w:hAnsi="等线"/>
      <w:noProof/>
    </w:rPr>
  </w:style>
  <w:style w:type="paragraph" w:customStyle="1" w:styleId="EndNoteBibliography">
    <w:name w:val="EndNote Bibliography"/>
    <w:basedOn w:val="a"/>
    <w:link w:val="EndNoteBibliography0"/>
    <w:rsid w:val="008C0AC5"/>
    <w:pPr>
      <w:spacing w:after="120" w:line="240" w:lineRule="auto"/>
      <w:ind w:firstLineChars="0" w:firstLine="0"/>
    </w:pPr>
    <w:rPr>
      <w:rFonts w:ascii="等线" w:eastAsia="等线" w:hAnsi="等线"/>
      <w:noProof/>
    </w:rPr>
  </w:style>
  <w:style w:type="character" w:customStyle="1" w:styleId="EndNoteBibliography0">
    <w:name w:val="EndNote Bibliography 字符"/>
    <w:basedOn w:val="a0"/>
    <w:link w:val="EndNoteBibliography"/>
    <w:rsid w:val="008C0AC5"/>
    <w:rPr>
      <w:rFonts w:ascii="等线" w:eastAsia="等线" w:hAnsi="等线"/>
      <w:noProof/>
    </w:rPr>
  </w:style>
  <w:style w:type="paragraph" w:styleId="a5">
    <w:name w:val="caption"/>
    <w:basedOn w:val="a"/>
    <w:next w:val="a"/>
    <w:link w:val="Char"/>
    <w:uiPriority w:val="35"/>
    <w:unhideWhenUsed/>
    <w:qFormat/>
    <w:rsid w:val="00EC6432"/>
    <w:pPr>
      <w:spacing w:after="200" w:line="240" w:lineRule="auto"/>
    </w:pPr>
    <w:rPr>
      <w:i/>
      <w:iCs/>
      <w:color w:val="44546A" w:themeColor="text2"/>
      <w:sz w:val="18"/>
      <w:szCs w:val="18"/>
    </w:rPr>
  </w:style>
  <w:style w:type="paragraph" w:styleId="a6">
    <w:name w:val="Title"/>
    <w:next w:val="a"/>
    <w:link w:val="Char0"/>
    <w:uiPriority w:val="10"/>
    <w:qFormat/>
    <w:rsid w:val="00E7510B"/>
    <w:pPr>
      <w:spacing w:after="240" w:line="240" w:lineRule="auto"/>
      <w:contextualSpacing/>
      <w:jc w:val="center"/>
    </w:pPr>
    <w:rPr>
      <w:rFonts w:ascii="Times New Roman" w:eastAsia="黑体" w:hAnsi="Times New Roman" w:cstheme="majorBidi"/>
      <w:b/>
      <w:spacing w:val="-10"/>
      <w:kern w:val="28"/>
      <w:sz w:val="44"/>
      <w:szCs w:val="56"/>
    </w:rPr>
  </w:style>
  <w:style w:type="character" w:customStyle="1" w:styleId="Char0">
    <w:name w:val="标题 Char"/>
    <w:basedOn w:val="a0"/>
    <w:link w:val="a6"/>
    <w:uiPriority w:val="10"/>
    <w:rsid w:val="00E7510B"/>
    <w:rPr>
      <w:rFonts w:ascii="Times New Roman" w:eastAsia="黑体" w:hAnsi="Times New Roman" w:cstheme="majorBidi"/>
      <w:b/>
      <w:spacing w:val="-10"/>
      <w:kern w:val="28"/>
      <w:sz w:val="44"/>
      <w:szCs w:val="56"/>
    </w:rPr>
  </w:style>
  <w:style w:type="character" w:customStyle="1" w:styleId="1Char">
    <w:name w:val="标题 1 Char"/>
    <w:basedOn w:val="a0"/>
    <w:link w:val="1"/>
    <w:uiPriority w:val="9"/>
    <w:rsid w:val="00E7510B"/>
    <w:rPr>
      <w:rFonts w:ascii="Times New Roman" w:eastAsia="黑体" w:hAnsi="Times New Roman" w:cstheme="majorBidi"/>
      <w:b/>
      <w:sz w:val="28"/>
      <w:szCs w:val="32"/>
    </w:rPr>
  </w:style>
  <w:style w:type="character" w:customStyle="1" w:styleId="2Char">
    <w:name w:val="标题 2 Char"/>
    <w:basedOn w:val="a0"/>
    <w:link w:val="2"/>
    <w:uiPriority w:val="9"/>
    <w:rsid w:val="00024255"/>
    <w:rPr>
      <w:rFonts w:ascii="Times New Roman" w:eastAsia="黑体" w:hAnsi="Times New Roman" w:cstheme="majorBidi"/>
      <w:b/>
      <w:sz w:val="24"/>
      <w:szCs w:val="26"/>
    </w:rPr>
  </w:style>
  <w:style w:type="character" w:customStyle="1" w:styleId="3Char">
    <w:name w:val="标题 3 Char"/>
    <w:basedOn w:val="a0"/>
    <w:link w:val="3"/>
    <w:uiPriority w:val="9"/>
    <w:rsid w:val="00024255"/>
    <w:rPr>
      <w:rFonts w:ascii="Times New Roman" w:eastAsia="宋体" w:hAnsi="Times New Roman" w:cstheme="majorBidi"/>
      <w:b/>
      <w:sz w:val="24"/>
      <w:szCs w:val="24"/>
    </w:rPr>
  </w:style>
  <w:style w:type="paragraph" w:customStyle="1" w:styleId="a7">
    <w:name w:val="图片"/>
    <w:basedOn w:val="a"/>
    <w:link w:val="a8"/>
    <w:qFormat/>
    <w:rsid w:val="00752864"/>
    <w:pPr>
      <w:keepNext/>
      <w:spacing w:line="240" w:lineRule="auto"/>
      <w:ind w:firstLineChars="0" w:firstLine="0"/>
      <w:jc w:val="center"/>
    </w:pPr>
    <w:rPr>
      <w:noProof/>
    </w:rPr>
  </w:style>
  <w:style w:type="paragraph" w:customStyle="1" w:styleId="a9">
    <w:name w:val="图注"/>
    <w:basedOn w:val="a5"/>
    <w:link w:val="aa"/>
    <w:qFormat/>
    <w:rsid w:val="00752864"/>
    <w:pPr>
      <w:spacing w:before="240" w:after="240"/>
      <w:ind w:firstLineChars="0" w:firstLine="0"/>
      <w:jc w:val="center"/>
    </w:pPr>
    <w:rPr>
      <w:i w:val="0"/>
      <w:color w:val="auto"/>
      <w:sz w:val="20"/>
    </w:rPr>
  </w:style>
  <w:style w:type="character" w:customStyle="1" w:styleId="a8">
    <w:name w:val="图片 字符"/>
    <w:basedOn w:val="a0"/>
    <w:link w:val="a7"/>
    <w:rsid w:val="00752864"/>
    <w:rPr>
      <w:rFonts w:ascii="Times New Roman" w:eastAsia="宋体" w:hAnsi="Times New Roman"/>
      <w:noProof/>
    </w:rPr>
  </w:style>
  <w:style w:type="character" w:customStyle="1" w:styleId="Char">
    <w:name w:val="题注 Char"/>
    <w:basedOn w:val="a0"/>
    <w:link w:val="a5"/>
    <w:uiPriority w:val="35"/>
    <w:rsid w:val="00752864"/>
    <w:rPr>
      <w:rFonts w:ascii="Times New Roman" w:eastAsia="宋体" w:hAnsi="Times New Roman"/>
      <w:i/>
      <w:iCs/>
      <w:color w:val="44546A" w:themeColor="text2"/>
      <w:sz w:val="18"/>
      <w:szCs w:val="18"/>
    </w:rPr>
  </w:style>
  <w:style w:type="character" w:customStyle="1" w:styleId="aa">
    <w:name w:val="图注 字符"/>
    <w:basedOn w:val="Char"/>
    <w:link w:val="a9"/>
    <w:rsid w:val="00752864"/>
    <w:rPr>
      <w:rFonts w:ascii="Times New Roman" w:eastAsia="宋体" w:hAnsi="Times New Roman"/>
      <w:i w:val="0"/>
      <w:iCs/>
      <w:color w:val="44546A" w:themeColor="text2"/>
      <w:sz w:val="20"/>
      <w:szCs w:val="18"/>
    </w:rPr>
  </w:style>
  <w:style w:type="paragraph" w:styleId="ab">
    <w:name w:val="header"/>
    <w:basedOn w:val="a"/>
    <w:link w:val="Char1"/>
    <w:uiPriority w:val="99"/>
    <w:unhideWhenUsed/>
    <w:rsid w:val="00311E14"/>
    <w:pPr>
      <w:tabs>
        <w:tab w:val="center" w:pos="4320"/>
        <w:tab w:val="right" w:pos="8640"/>
      </w:tabs>
      <w:spacing w:line="240" w:lineRule="auto"/>
    </w:pPr>
  </w:style>
  <w:style w:type="character" w:customStyle="1" w:styleId="Char1">
    <w:name w:val="页眉 Char"/>
    <w:basedOn w:val="a0"/>
    <w:link w:val="ab"/>
    <w:uiPriority w:val="99"/>
    <w:rsid w:val="00311E14"/>
    <w:rPr>
      <w:rFonts w:ascii="Times New Roman" w:eastAsia="宋体" w:hAnsi="Times New Roman"/>
    </w:rPr>
  </w:style>
  <w:style w:type="paragraph" w:styleId="ac">
    <w:name w:val="footer"/>
    <w:basedOn w:val="a"/>
    <w:link w:val="Char2"/>
    <w:uiPriority w:val="99"/>
    <w:unhideWhenUsed/>
    <w:rsid w:val="00311E14"/>
    <w:pPr>
      <w:tabs>
        <w:tab w:val="center" w:pos="4320"/>
        <w:tab w:val="right" w:pos="8640"/>
      </w:tabs>
      <w:spacing w:line="240" w:lineRule="auto"/>
    </w:pPr>
  </w:style>
  <w:style w:type="character" w:customStyle="1" w:styleId="Char2">
    <w:name w:val="页脚 Char"/>
    <w:basedOn w:val="a0"/>
    <w:link w:val="ac"/>
    <w:uiPriority w:val="99"/>
    <w:rsid w:val="00311E14"/>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enping\Documents\&#33258;&#23450;&#20041;%20Office%20&#27169;&#26495;\&#19968;&#33324;&#31616;&#21333;&#27719;&#25253;&#25991;&#2672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9FE5D-CB0E-4468-AE44-A4B0A4867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一般简单汇报文档</Template>
  <TotalTime>7</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zhenping</dc:creator>
  <cp:keywords/>
  <dc:description/>
  <cp:lastModifiedBy>于杰</cp:lastModifiedBy>
  <cp:revision>3</cp:revision>
  <dcterms:created xsi:type="dcterms:W3CDTF">2021-09-24T02:49:00Z</dcterms:created>
  <dcterms:modified xsi:type="dcterms:W3CDTF">2021-09-26T02:48:00Z</dcterms:modified>
</cp:coreProperties>
</file>